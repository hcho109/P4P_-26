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33DA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have read the Participant Information Sheet, have understood the nature of the research and why I have been selected. I have had the opportunity to ask questions and have had them answered to my satisfaction.</w:t>
      </w:r>
    </w:p>
    <w:p w14:paraId="3D39E8B1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agree to take part in this research.</w:t>
      </w:r>
    </w:p>
    <w:p w14:paraId="3A9878CB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agree that I am aged older than 18 years and have normal hearing ability.</w:t>
      </w:r>
    </w:p>
    <w:p w14:paraId="4BD8CE2E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understand that I am free to withdraw my participation at any time before I submit the survey. After submitting the survey I cannot withdraw as the results are not traceable to me.</w:t>
      </w:r>
    </w:p>
    <w:p w14:paraId="4AAB3D9B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understand that this consent form will be kept for 6 years, after which they will be destroyed.</w:t>
      </w:r>
    </w:p>
    <w:p w14:paraId="790BA0DF" w14:textId="043043F2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understand the data collected from the survey I am going to participate will be stored indefinitely in the</w:t>
      </w:r>
    </w:p>
    <w:p w14:paraId="1E026C8B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University of Auckland Faculty of Engineering Research drive (this is a secure and restricted drive with only to the researchers working on the project having access to it), for the purpose of future research studies.</w:t>
      </w:r>
    </w:p>
    <w:p w14:paraId="7BB5E548" w14:textId="77777777" w:rsidR="00797DC2" w:rsidRPr="00EB598B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>I understand that the stored data from the survey does not contain my personal details, as such data will be collected.</w:t>
      </w:r>
    </w:p>
    <w:p w14:paraId="04EE476C" w14:textId="7B0DCE70" w:rsidR="005E2781" w:rsidRDefault="00797DC2" w:rsidP="00EB598B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 w:rsidRPr="00EB598B">
        <w:rPr>
          <w:rFonts w:asciiTheme="minorHAnsi" w:hAnsiTheme="minorHAnsi"/>
        </w:rPr>
        <w:t xml:space="preserve">I understand that the test will take about 30 minutes to complete. </w:t>
      </w:r>
    </w:p>
    <w:p w14:paraId="5BB5A0FD" w14:textId="6815C2AE" w:rsidR="007B5EB5" w:rsidRPr="007B5EB5" w:rsidRDefault="007B5EB5" w:rsidP="007B5EB5">
      <w:pPr>
        <w:pStyle w:val="ListParagraph"/>
        <w:numPr>
          <w:ilvl w:val="0"/>
          <w:numId w:val="2"/>
        </w:numPr>
        <w:suppressAutoHyphens w:val="0"/>
        <w:spacing w:before="0" w:after="2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I understand that the</w:t>
      </w:r>
      <w:r w:rsidRPr="00E41443">
        <w:rPr>
          <w:rFonts w:asciiTheme="minorHAnsi" w:hAnsiTheme="minorHAnsi"/>
        </w:rPr>
        <w:t xml:space="preserve"> data can be removed by deleting them permanently from the UoA Fa</w:t>
      </w:r>
      <w:r>
        <w:rPr>
          <w:rFonts w:asciiTheme="minorHAnsi" w:hAnsiTheme="minorHAnsi"/>
        </w:rPr>
        <w:t>c</w:t>
      </w:r>
      <w:r w:rsidRPr="00E41443">
        <w:rPr>
          <w:rFonts w:asciiTheme="minorHAnsi" w:hAnsiTheme="minorHAnsi"/>
        </w:rPr>
        <w:t>ulty of Engineering research drive.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5"/>
      </w:tblGrid>
      <w:tr w:rsidR="003B012E" w14:paraId="2167C6D0" w14:textId="77777777" w:rsidTr="00A43466">
        <w:tc>
          <w:tcPr>
            <w:tcW w:w="9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4"/>
            </w:tblGrid>
            <w:tr w:rsidR="00797DC2" w14:paraId="23E6B38C" w14:textId="77777777" w:rsidTr="009C0AEE">
              <w:trPr>
                <w:trHeight w:val="260"/>
              </w:trPr>
              <w:tc>
                <w:tcPr>
                  <w:tcW w:w="404" w:type="dxa"/>
                </w:tcPr>
                <w:p w14:paraId="63969BDF" w14:textId="1C7C78E3" w:rsidR="00797DC2" w:rsidRDefault="00797DC2" w:rsidP="00A43466">
                  <w:pPr>
                    <w:suppressAutoHyphens w:val="0"/>
                    <w:spacing w:before="0" w:after="200" w:line="240" w:lineRule="auto"/>
                    <w:rPr>
                      <w:rFonts w:asciiTheme="minorHAnsi" w:hAnsiTheme="minorHAnsi"/>
                    </w:rPr>
                  </w:pPr>
                </w:p>
              </w:tc>
            </w:tr>
          </w:tbl>
          <w:p w14:paraId="01BBEC60" w14:textId="5E98DB36" w:rsidR="003B012E" w:rsidRPr="0080654D" w:rsidRDefault="00797DC2" w:rsidP="00797DC2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By ticking this box I agree with all the points listed above.</w:t>
            </w:r>
          </w:p>
        </w:tc>
      </w:tr>
      <w:tr w:rsidR="003B012E" w14:paraId="02705E3B" w14:textId="77777777" w:rsidTr="00A43466">
        <w:tc>
          <w:tcPr>
            <w:tcW w:w="9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42A87" w14:textId="77777777" w:rsidR="003B012E" w:rsidRPr="0080654D" w:rsidRDefault="003B012E" w:rsidP="00A43466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 w:rsidRPr="0080654D">
              <w:rPr>
                <w:rFonts w:asciiTheme="minorHAnsi" w:hAnsiTheme="minorHAnsi"/>
              </w:rPr>
              <w:t xml:space="preserve">Approved by the University of Auckland Human Participants Ethics Committee on </w:t>
            </w:r>
            <w:r>
              <w:rPr>
                <w:rFonts w:asciiTheme="minorHAnsi" w:hAnsiTheme="minorHAnsi"/>
              </w:rPr>
              <w:t>xx</w:t>
            </w:r>
            <w:r w:rsidRPr="0080654D">
              <w:rPr>
                <w:rFonts w:asciiTheme="minorHAnsi" w:hAnsiTheme="minorHAnsi"/>
              </w:rPr>
              <w:t xml:space="preserve"> for three years, Reference Number</w:t>
            </w:r>
            <w:r>
              <w:rPr>
                <w:rFonts w:asciiTheme="minorHAnsi" w:hAnsiTheme="minorHAnsi"/>
              </w:rPr>
              <w:t xml:space="preserve"> xx</w:t>
            </w:r>
          </w:p>
        </w:tc>
      </w:tr>
    </w:tbl>
    <w:p w14:paraId="6643A26A" w14:textId="05362202" w:rsidR="005E2781" w:rsidRPr="005E2781" w:rsidRDefault="003B012E" w:rsidP="003B012E">
      <w:pPr>
        <w:tabs>
          <w:tab w:val="left" w:pos="1200"/>
        </w:tabs>
        <w:suppressAutoHyphens w:val="0"/>
        <w:spacing w:before="0" w:after="2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sectPr w:rsidR="005E2781" w:rsidRPr="005E2781" w:rsidSect="003B01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835" w:right="851" w:bottom="1134" w:left="1134" w:header="144" w:footer="144" w:gutter="0"/>
      <w:cols w:space="708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26EF" w14:textId="77777777" w:rsidR="00970CB7" w:rsidRDefault="00970CB7" w:rsidP="00FF30D5">
      <w:pPr>
        <w:spacing w:before="0" w:after="0" w:line="240" w:lineRule="auto"/>
      </w:pPr>
      <w:r>
        <w:separator/>
      </w:r>
    </w:p>
  </w:endnote>
  <w:endnote w:type="continuationSeparator" w:id="0">
    <w:p w14:paraId="346FE995" w14:textId="77777777" w:rsidR="00970CB7" w:rsidRDefault="00970CB7" w:rsidP="00FF30D5">
      <w:pPr>
        <w:spacing w:before="0" w:after="0" w:line="240" w:lineRule="auto"/>
      </w:pPr>
      <w:r>
        <w:continuationSeparator/>
      </w:r>
    </w:p>
  </w:endnote>
  <w:endnote w:type="continuationNotice" w:id="1">
    <w:p w14:paraId="4BD936C3" w14:textId="77777777" w:rsidR="00762916" w:rsidRDefault="0076291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 Bold">
    <w:panose1 w:val="020B0804030504040204"/>
    <w:charset w:val="00"/>
    <w:family w:val="auto"/>
    <w:pitch w:val="variable"/>
    <w:sig w:usb0="A10006FF" w:usb1="4000205B" w:usb2="00000010" w:usb3="00000000" w:csb0="0000019F" w:csb1="00000000"/>
  </w:font>
  <w:font w:name="National-Bold">
    <w:charset w:val="00"/>
    <w:family w:val="auto"/>
    <w:pitch w:val="variable"/>
    <w:sig w:usb0="A00000FF" w:usb1="5000207B" w:usb2="0000001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6F4E" w14:textId="77777777" w:rsidR="00A84364" w:rsidRDefault="00A84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41F3" w14:textId="77777777" w:rsidR="00A84364" w:rsidRDefault="00A843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C4FD8" w14:textId="77777777" w:rsidR="00A84364" w:rsidRDefault="00A84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2BDB" w14:textId="77777777" w:rsidR="00970CB7" w:rsidRDefault="00970CB7" w:rsidP="00FF30D5">
      <w:pPr>
        <w:spacing w:before="0" w:after="0" w:line="240" w:lineRule="auto"/>
      </w:pPr>
      <w:r>
        <w:separator/>
      </w:r>
    </w:p>
  </w:footnote>
  <w:footnote w:type="continuationSeparator" w:id="0">
    <w:p w14:paraId="0297A3A4" w14:textId="77777777" w:rsidR="00970CB7" w:rsidRDefault="00970CB7" w:rsidP="00FF30D5">
      <w:pPr>
        <w:spacing w:before="0" w:after="0" w:line="240" w:lineRule="auto"/>
      </w:pPr>
      <w:r>
        <w:continuationSeparator/>
      </w:r>
    </w:p>
  </w:footnote>
  <w:footnote w:type="continuationNotice" w:id="1">
    <w:p w14:paraId="4D096B61" w14:textId="77777777" w:rsidR="00762916" w:rsidRDefault="0076291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17DC" w14:textId="77777777" w:rsidR="00A84364" w:rsidRDefault="00A84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70C6" w14:textId="77777777" w:rsidR="006C39DA" w:rsidRDefault="006C39DA" w:rsidP="006C39DA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4" w:type="dxa"/>
        <w:left w:w="113" w:type="dxa"/>
        <w:bottom w:w="284" w:type="dxa"/>
        <w:right w:w="113" w:type="dxa"/>
      </w:tblCellMar>
      <w:tblLook w:val="04A0" w:firstRow="1" w:lastRow="0" w:firstColumn="1" w:lastColumn="0" w:noHBand="0" w:noVBand="1"/>
    </w:tblPr>
    <w:tblGrid>
      <w:gridCol w:w="9773"/>
    </w:tblGrid>
    <w:tr w:rsidR="006C39DA" w:rsidRPr="005E2781" w14:paraId="4C7670C8" w14:textId="77777777" w:rsidTr="003B012E">
      <w:tc>
        <w:tcPr>
          <w:tcW w:w="9773" w:type="dxa"/>
          <w:tcMar>
            <w:top w:w="0" w:type="dxa"/>
            <w:left w:w="0" w:type="dxa"/>
            <w:bottom w:w="284" w:type="dxa"/>
            <w:right w:w="0" w:type="dxa"/>
          </w:tcMar>
        </w:tcPr>
        <w:p w14:paraId="4C7670C7" w14:textId="77777777" w:rsidR="006C39DA" w:rsidRPr="005E2781" w:rsidRDefault="006C39DA" w:rsidP="006C39DA">
          <w:pPr>
            <w:pStyle w:val="NoSpacing"/>
            <w:ind w:right="6296"/>
            <w:rPr>
              <w:rFonts w:asciiTheme="minorHAnsi" w:hAnsiTheme="minorHAnsi"/>
              <w:color w:val="595959" w:themeColor="text1" w:themeTint="A6"/>
            </w:rPr>
          </w:pPr>
          <w:r w:rsidRPr="005E2781">
            <w:rPr>
              <w:rFonts w:asciiTheme="minorHAnsi" w:hAnsiTheme="minorHAnsi"/>
              <w:noProof/>
              <w:lang w:val="en-NZ" w:eastAsia="en-NZ"/>
            </w:rPr>
            <w:drawing>
              <wp:anchor distT="0" distB="0" distL="114300" distR="114300" simplePos="0" relativeHeight="251658240" behindDoc="0" locked="0" layoutInCell="1" allowOverlap="0" wp14:anchorId="4C7670D8" wp14:editId="4C7670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59225" cy="647700"/>
                <wp:effectExtent l="0" t="0" r="3175" b="12700"/>
                <wp:wrapSquare wrapText="right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922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3B012E" w:rsidRPr="005E2781" w14:paraId="4C7670D2" w14:textId="77777777" w:rsidTr="003B012E">
      <w:tc>
        <w:tcPr>
          <w:tcW w:w="9773" w:type="dxa"/>
        </w:tcPr>
        <w:p w14:paraId="32E9AE12" w14:textId="4C57C3C8" w:rsidR="003B012E" w:rsidRDefault="00797DC2" w:rsidP="005E2781">
          <w:pPr>
            <w:pStyle w:val="NoSpacing"/>
            <w:rPr>
              <w:rFonts w:asciiTheme="minorHAnsi" w:hAnsiTheme="minorHAnsi"/>
              <w:b/>
              <w:sz w:val="24"/>
              <w:szCs w:val="28"/>
            </w:rPr>
          </w:pPr>
          <w:r>
            <w:rPr>
              <w:rFonts w:asciiTheme="minorHAnsi" w:hAnsiTheme="minorHAnsi"/>
              <w:b/>
              <w:sz w:val="24"/>
              <w:szCs w:val="28"/>
            </w:rPr>
            <w:t>Consent Form</w:t>
          </w:r>
          <w:r w:rsidR="003B012E" w:rsidRPr="00D06455">
            <w:rPr>
              <w:rFonts w:asciiTheme="minorHAnsi" w:hAnsiTheme="minorHAnsi"/>
              <w:b/>
              <w:sz w:val="24"/>
              <w:szCs w:val="28"/>
            </w:rPr>
            <w:t xml:space="preserve"> (Participants –</w:t>
          </w:r>
          <w:r w:rsidR="00393EDF">
            <w:rPr>
              <w:rFonts w:asciiTheme="minorHAnsi" w:hAnsiTheme="minorHAnsi"/>
              <w:b/>
              <w:sz w:val="24"/>
              <w:szCs w:val="28"/>
            </w:rPr>
            <w:t xml:space="preserve"> online </w:t>
          </w:r>
          <w:r w:rsidR="003B012E" w:rsidRPr="00D06455">
            <w:rPr>
              <w:rFonts w:asciiTheme="minorHAnsi" w:hAnsiTheme="minorHAnsi"/>
              <w:b/>
              <w:sz w:val="24"/>
              <w:szCs w:val="28"/>
            </w:rPr>
            <w:t>survey)</w:t>
          </w:r>
        </w:p>
        <w:p w14:paraId="39D2F002" w14:textId="77777777" w:rsidR="00797DC2" w:rsidRDefault="00797DC2" w:rsidP="005E2781">
          <w:pPr>
            <w:pStyle w:val="NoSpacing"/>
            <w:rPr>
              <w:rFonts w:asciiTheme="minorHAnsi" w:hAnsiTheme="minorHAnsi"/>
              <w:b/>
              <w:sz w:val="24"/>
              <w:szCs w:val="28"/>
            </w:rPr>
          </w:pPr>
        </w:p>
        <w:p w14:paraId="2E0BCBCB" w14:textId="795B9ECB" w:rsidR="00797DC2" w:rsidRPr="00D06455" w:rsidRDefault="00797DC2" w:rsidP="005E2781">
          <w:pPr>
            <w:pStyle w:val="NoSpacing"/>
            <w:rPr>
              <w:rFonts w:asciiTheme="minorHAnsi" w:hAnsiTheme="minorHAnsi"/>
              <w:b/>
              <w:sz w:val="24"/>
              <w:szCs w:val="28"/>
            </w:rPr>
          </w:pPr>
          <w:r w:rsidRPr="00797DC2">
            <w:rPr>
              <w:rFonts w:asciiTheme="minorHAnsi" w:hAnsiTheme="minorHAnsi"/>
              <w:b/>
              <w:sz w:val="24"/>
              <w:szCs w:val="28"/>
            </w:rPr>
            <w:t>THIS FORM WILL BE HELD FOR A PERIOD OF 6 YEARS</w:t>
          </w:r>
        </w:p>
        <w:p w14:paraId="49C7B591" w14:textId="77777777" w:rsidR="003B012E" w:rsidRDefault="003B012E" w:rsidP="005E2781">
          <w:pPr>
            <w:pStyle w:val="NoSpacing"/>
            <w:rPr>
              <w:rFonts w:asciiTheme="minorHAnsi" w:hAnsiTheme="minorHAnsi"/>
              <w:sz w:val="22"/>
              <w:szCs w:val="22"/>
            </w:rPr>
          </w:pPr>
        </w:p>
        <w:p w14:paraId="0D8D4B07" w14:textId="419722CD" w:rsidR="003B012E" w:rsidRPr="005E2781" w:rsidRDefault="003B012E" w:rsidP="005E2781">
          <w:pPr>
            <w:pStyle w:val="NoSpacing"/>
            <w:rPr>
              <w:rFonts w:asciiTheme="minorHAnsi" w:hAnsiTheme="minorHAnsi"/>
              <w:sz w:val="22"/>
              <w:szCs w:val="22"/>
            </w:rPr>
          </w:pPr>
          <w:r w:rsidRPr="005E2781">
            <w:rPr>
              <w:rFonts w:asciiTheme="minorHAnsi" w:hAnsiTheme="minorHAnsi"/>
              <w:sz w:val="22"/>
              <w:szCs w:val="22"/>
            </w:rPr>
            <w:t>Project Title: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="00365C59">
            <w:rPr>
              <w:rFonts w:asciiTheme="minorHAnsi" w:hAnsiTheme="minorHAnsi"/>
              <w:sz w:val="22"/>
              <w:szCs w:val="22"/>
            </w:rPr>
            <w:t>Let’s see emotions</w:t>
          </w:r>
          <w:r w:rsidR="008C63AD">
            <w:rPr>
              <w:rFonts w:asciiTheme="minorHAnsi" w:hAnsiTheme="minorHAnsi"/>
              <w:sz w:val="22"/>
              <w:szCs w:val="22"/>
            </w:rPr>
            <w:t>- Emotional speech visualization and annotation</w:t>
          </w:r>
        </w:p>
        <w:p w14:paraId="00840CBC" w14:textId="77777777" w:rsidR="003B012E" w:rsidRPr="005E2781" w:rsidRDefault="003B012E" w:rsidP="005E2781">
          <w:pPr>
            <w:pStyle w:val="NoSpacing"/>
            <w:rPr>
              <w:rFonts w:asciiTheme="minorHAnsi" w:hAnsiTheme="minorHAnsi"/>
              <w:sz w:val="22"/>
              <w:szCs w:val="22"/>
            </w:rPr>
          </w:pPr>
        </w:p>
        <w:p w14:paraId="4C7670D1" w14:textId="386AE732" w:rsidR="003B012E" w:rsidRPr="003B012E" w:rsidRDefault="003B012E" w:rsidP="003B012E">
          <w:pPr>
            <w:pStyle w:val="NoSpacing"/>
            <w:rPr>
              <w:rFonts w:asciiTheme="minorHAnsi" w:hAnsiTheme="minorHAnsi"/>
              <w:vertAlign w:val="superscript"/>
            </w:rPr>
          </w:pPr>
          <w:r w:rsidRPr="005E2781">
            <w:rPr>
              <w:rFonts w:asciiTheme="minorHAnsi" w:hAnsiTheme="minorHAnsi"/>
              <w:sz w:val="22"/>
              <w:szCs w:val="22"/>
            </w:rPr>
            <w:t>Principal Investigator</w:t>
          </w:r>
          <w:r>
            <w:rPr>
              <w:rFonts w:asciiTheme="minorHAnsi" w:hAnsiTheme="minorHAnsi"/>
              <w:sz w:val="22"/>
              <w:szCs w:val="22"/>
            </w:rPr>
            <w:t>s</w:t>
          </w:r>
          <w:r w:rsidRPr="005E2781">
            <w:rPr>
              <w:rFonts w:asciiTheme="minorHAnsi" w:hAnsiTheme="minorHAnsi"/>
              <w:sz w:val="22"/>
              <w:szCs w:val="22"/>
            </w:rPr>
            <w:t xml:space="preserve">: </w:t>
          </w:r>
          <w:r w:rsidR="006B55EE">
            <w:rPr>
              <w:rFonts w:asciiTheme="minorHAnsi" w:hAnsiTheme="minorHAnsi"/>
              <w:sz w:val="22"/>
              <w:szCs w:val="22"/>
            </w:rPr>
            <w:t>Jesin James</w:t>
          </w:r>
          <w:r w:rsidR="008C63AD">
            <w:rPr>
              <w:rFonts w:asciiTheme="minorHAnsi" w:hAnsiTheme="minorHAnsi"/>
              <w:sz w:val="22"/>
              <w:szCs w:val="22"/>
            </w:rPr>
            <w:t>, Felix Marattukalam, Enuri Kolugala, Sunny Choi</w:t>
          </w:r>
        </w:p>
      </w:tc>
    </w:tr>
  </w:tbl>
  <w:p w14:paraId="4C7670D3" w14:textId="77777777" w:rsidR="006C39DA" w:rsidRPr="005E2781" w:rsidRDefault="006C39DA" w:rsidP="003B012E">
    <w:pPr>
      <w:pBdr>
        <w:bottom w:val="single" w:sz="4" w:space="1" w:color="auto"/>
      </w:pBdr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502"/>
    <w:multiLevelType w:val="hybridMultilevel"/>
    <w:tmpl w:val="132CE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6693"/>
    <w:multiLevelType w:val="hybridMultilevel"/>
    <w:tmpl w:val="A4747A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970F3"/>
    <w:multiLevelType w:val="hybridMultilevel"/>
    <w:tmpl w:val="BCBCF414"/>
    <w:lvl w:ilvl="0" w:tplc="22742DC2">
      <w:start w:val="1"/>
      <w:numFmt w:val="bullet"/>
      <w:pStyle w:val="ListParagraph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78795560">
    <w:abstractNumId w:val="2"/>
  </w:num>
  <w:num w:numId="2" w16cid:durableId="544177390">
    <w:abstractNumId w:val="1"/>
  </w:num>
  <w:num w:numId="3" w16cid:durableId="141951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embedSystemFonts/>
  <w:attachedTemplate r:id="rId1"/>
  <w:defaultTabStop w:val="720"/>
  <w:drawingGridHorizontalSpacing w:val="10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AEE"/>
    <w:rsid w:val="00023C37"/>
    <w:rsid w:val="0007120A"/>
    <w:rsid w:val="00071D36"/>
    <w:rsid w:val="00097042"/>
    <w:rsid w:val="000B6571"/>
    <w:rsid w:val="00100012"/>
    <w:rsid w:val="00142A60"/>
    <w:rsid w:val="00151F8B"/>
    <w:rsid w:val="001C4A83"/>
    <w:rsid w:val="001D07D6"/>
    <w:rsid w:val="00231FE1"/>
    <w:rsid w:val="00243717"/>
    <w:rsid w:val="002556AB"/>
    <w:rsid w:val="00255C45"/>
    <w:rsid w:val="00266F0E"/>
    <w:rsid w:val="002722DB"/>
    <w:rsid w:val="00334812"/>
    <w:rsid w:val="003537EF"/>
    <w:rsid w:val="003608B9"/>
    <w:rsid w:val="00365C59"/>
    <w:rsid w:val="00393EDF"/>
    <w:rsid w:val="003B012E"/>
    <w:rsid w:val="00423E31"/>
    <w:rsid w:val="004376CA"/>
    <w:rsid w:val="00483798"/>
    <w:rsid w:val="004B77A0"/>
    <w:rsid w:val="004F0A91"/>
    <w:rsid w:val="0051115A"/>
    <w:rsid w:val="005217C8"/>
    <w:rsid w:val="00536ED9"/>
    <w:rsid w:val="0056065B"/>
    <w:rsid w:val="00566C01"/>
    <w:rsid w:val="00576A38"/>
    <w:rsid w:val="00580A7E"/>
    <w:rsid w:val="005E2781"/>
    <w:rsid w:val="006456B4"/>
    <w:rsid w:val="0065378B"/>
    <w:rsid w:val="006B3EAB"/>
    <w:rsid w:val="006B55EE"/>
    <w:rsid w:val="006B6C27"/>
    <w:rsid w:val="006C39DA"/>
    <w:rsid w:val="006F0F24"/>
    <w:rsid w:val="00762916"/>
    <w:rsid w:val="00764AEE"/>
    <w:rsid w:val="00775757"/>
    <w:rsid w:val="00775EA1"/>
    <w:rsid w:val="00797DC2"/>
    <w:rsid w:val="007B5EB5"/>
    <w:rsid w:val="0081762B"/>
    <w:rsid w:val="00843B59"/>
    <w:rsid w:val="00844D68"/>
    <w:rsid w:val="00884E4B"/>
    <w:rsid w:val="008C63AD"/>
    <w:rsid w:val="00920A3B"/>
    <w:rsid w:val="00931C66"/>
    <w:rsid w:val="009421CE"/>
    <w:rsid w:val="0096798D"/>
    <w:rsid w:val="00970CB7"/>
    <w:rsid w:val="00981FC2"/>
    <w:rsid w:val="0098761F"/>
    <w:rsid w:val="009C0AEE"/>
    <w:rsid w:val="009C7641"/>
    <w:rsid w:val="009D214C"/>
    <w:rsid w:val="009D28F2"/>
    <w:rsid w:val="00A1026E"/>
    <w:rsid w:val="00A43466"/>
    <w:rsid w:val="00A84364"/>
    <w:rsid w:val="00A90E82"/>
    <w:rsid w:val="00AE0297"/>
    <w:rsid w:val="00B00843"/>
    <w:rsid w:val="00B62282"/>
    <w:rsid w:val="00B76556"/>
    <w:rsid w:val="00BB2BA6"/>
    <w:rsid w:val="00BE40E4"/>
    <w:rsid w:val="00BF1DCD"/>
    <w:rsid w:val="00BF6E2F"/>
    <w:rsid w:val="00C67E1E"/>
    <w:rsid w:val="00C771C2"/>
    <w:rsid w:val="00C814AA"/>
    <w:rsid w:val="00CB12B5"/>
    <w:rsid w:val="00D032CC"/>
    <w:rsid w:val="00D06455"/>
    <w:rsid w:val="00D14524"/>
    <w:rsid w:val="00D512EA"/>
    <w:rsid w:val="00D80A7F"/>
    <w:rsid w:val="00D86C41"/>
    <w:rsid w:val="00D94369"/>
    <w:rsid w:val="00DA5AB8"/>
    <w:rsid w:val="00DD4B26"/>
    <w:rsid w:val="00E27A8F"/>
    <w:rsid w:val="00E34AE2"/>
    <w:rsid w:val="00E56F74"/>
    <w:rsid w:val="00E66036"/>
    <w:rsid w:val="00E96E22"/>
    <w:rsid w:val="00EB598B"/>
    <w:rsid w:val="00ED6C05"/>
    <w:rsid w:val="00EF5430"/>
    <w:rsid w:val="00F35727"/>
    <w:rsid w:val="00F43702"/>
    <w:rsid w:val="00F45503"/>
    <w:rsid w:val="00F777F2"/>
    <w:rsid w:val="00F84F27"/>
    <w:rsid w:val="00FA2C9B"/>
    <w:rsid w:val="00FB4F97"/>
    <w:rsid w:val="00FC321F"/>
    <w:rsid w:val="00FC69AC"/>
    <w:rsid w:val="00FF30D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C7670B9"/>
  <w15:docId w15:val="{0F180B2D-4CA4-4638-805F-FDCC8DEA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05"/>
    <w:pPr>
      <w:suppressAutoHyphens/>
      <w:spacing w:before="120" w:after="120" w:line="2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A60"/>
    <w:pPr>
      <w:keepNext/>
      <w:keepLines/>
      <w:spacing w:before="240" w:after="240" w:line="480" w:lineRule="exact"/>
      <w:outlineLvl w:val="0"/>
    </w:pPr>
    <w:rPr>
      <w:rFonts w:eastAsiaTheme="majorEastAsia" w:cstheme="majorBidi"/>
      <w:b/>
      <w:bCs/>
      <w:color w:val="007EA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60"/>
    <w:pPr>
      <w:keepNext/>
      <w:keepLines/>
      <w:spacing w:before="240" w:after="240" w:line="360" w:lineRule="exact"/>
      <w:outlineLvl w:val="1"/>
    </w:pPr>
    <w:rPr>
      <w:rFonts w:eastAsiaTheme="majorEastAsia" w:cstheme="majorBidi"/>
      <w:b/>
      <w:bCs/>
      <w:color w:val="002C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A6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C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0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6C05"/>
    <w:pPr>
      <w:spacing w:before="100" w:beforeAutospacing="1" w:after="100" w:afterAutospacing="1" w:line="240" w:lineRule="auto"/>
    </w:pPr>
    <w:rPr>
      <w:rFonts w:ascii="Times" w:hAnsi="Times" w:cs="Times New Roman"/>
      <w:lang w:val="en-AU" w:eastAsia="en-US"/>
    </w:rPr>
  </w:style>
  <w:style w:type="paragraph" w:styleId="NoSpacing">
    <w:name w:val="No Spacing"/>
    <w:uiPriority w:val="1"/>
    <w:qFormat/>
    <w:rsid w:val="00FF30D5"/>
    <w:pPr>
      <w:suppressAutoHyphens/>
      <w:spacing w:after="0" w:line="260" w:lineRule="exact"/>
    </w:pPr>
    <w:rPr>
      <w:sz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42A60"/>
    <w:rPr>
      <w:rFonts w:eastAsiaTheme="majorEastAsia" w:cstheme="majorBidi"/>
      <w:b/>
      <w:bCs/>
      <w:color w:val="007EA6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60"/>
    <w:rPr>
      <w:rFonts w:eastAsiaTheme="majorEastAsia" w:cstheme="majorBidi"/>
      <w:b/>
      <w:bCs/>
      <w:color w:val="002C5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2A60"/>
    <w:rPr>
      <w:rFonts w:eastAsiaTheme="majorEastAsia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42A60"/>
    <w:pPr>
      <w:spacing w:before="0" w:after="240" w:line="760" w:lineRule="exact"/>
      <w:contextualSpacing/>
    </w:pPr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60"/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60"/>
    <w:pPr>
      <w:numPr>
        <w:ilvl w:val="1"/>
      </w:numPr>
      <w:spacing w:line="480" w:lineRule="exact"/>
    </w:pPr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42A60"/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styleId="Strong">
    <w:name w:val="Strong"/>
    <w:basedOn w:val="DefaultParagraphFont"/>
    <w:uiPriority w:val="22"/>
    <w:qFormat/>
    <w:rsid w:val="00ED6C0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6C0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6C0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142A60"/>
    <w:rPr>
      <w:i/>
      <w:iCs/>
      <w:color w:val="7F7F7F" w:themeColor="text1" w:themeTint="80"/>
    </w:rPr>
  </w:style>
  <w:style w:type="character" w:styleId="Emphasis">
    <w:name w:val="Emphasis"/>
    <w:basedOn w:val="DefaultParagraphFont"/>
    <w:uiPriority w:val="20"/>
    <w:qFormat/>
    <w:rsid w:val="00142A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2A6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C2"/>
    <w:pPr>
      <w:spacing w:before="240" w:after="240"/>
    </w:pPr>
    <w:rPr>
      <w:b/>
      <w:bCs/>
      <w:i/>
      <w:iCs/>
      <w:color w:val="002C5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C2"/>
    <w:rPr>
      <w:b/>
      <w:bCs/>
      <w:i/>
      <w:iCs/>
      <w:color w:val="002C54"/>
    </w:rPr>
  </w:style>
  <w:style w:type="character" w:styleId="SubtleReference">
    <w:name w:val="Subtle Reference"/>
    <w:basedOn w:val="DefaultParagraphFont"/>
    <w:uiPriority w:val="31"/>
    <w:qFormat/>
    <w:rsid w:val="00981FC2"/>
    <w:rPr>
      <w:rFonts w:ascii="Verdana" w:hAnsi="Verdana"/>
      <w:b w:val="0"/>
      <w:bCs w:val="0"/>
      <w:i w:val="0"/>
      <w:iCs w:val="0"/>
      <w:caps/>
      <w:smallCaps w:val="0"/>
      <w:strike w:val="0"/>
      <w:dstrike w:val="0"/>
      <w:vanish w:val="0"/>
      <w:color w:val="007EA6"/>
      <w:sz w:val="16"/>
      <w:szCs w:val="16"/>
      <w:u w:val="single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981FC2"/>
    <w:rPr>
      <w:rFonts w:ascii="Verdana" w:hAnsi="Verdana"/>
      <w:b/>
      <w:bCs/>
      <w:caps/>
      <w:smallCaps w:val="0"/>
      <w:strike w:val="0"/>
      <w:dstrike w:val="0"/>
      <w:vanish w:val="0"/>
      <w:color w:val="002C54"/>
      <w:spacing w:val="5"/>
      <w:u w:val="single"/>
      <w:vertAlign w:val="baseline"/>
    </w:rPr>
  </w:style>
  <w:style w:type="paragraph" w:styleId="ListParagraph">
    <w:name w:val="List Paragraph"/>
    <w:basedOn w:val="Normal"/>
    <w:uiPriority w:val="34"/>
    <w:qFormat/>
    <w:rsid w:val="00981FC2"/>
    <w:pPr>
      <w:numPr>
        <w:numId w:val="1"/>
      </w:numPr>
      <w:ind w:left="454" w:hanging="17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1FC2"/>
    <w:pPr>
      <w:spacing w:before="0" w:after="240" w:line="240" w:lineRule="exact"/>
      <w:contextualSpacing/>
    </w:pPr>
    <w:rPr>
      <w:bCs/>
      <w:i/>
      <w:color w:val="7F7F7F" w:themeColor="text1" w:themeTint="80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FF30D5"/>
    <w:pPr>
      <w:tabs>
        <w:tab w:val="center" w:pos="4320"/>
        <w:tab w:val="right" w:pos="8640"/>
      </w:tabs>
      <w:spacing w:before="0" w:after="0" w:line="260" w:lineRule="exact"/>
      <w:ind w:left="7371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F30D5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FF30D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D5"/>
  </w:style>
  <w:style w:type="character" w:customStyle="1" w:styleId="ColorBold">
    <w:name w:val="Color Bold"/>
    <w:uiPriority w:val="99"/>
    <w:rsid w:val="00FF30D5"/>
    <w:rPr>
      <w:rFonts w:ascii="National-Bold" w:hAnsi="National-Bold" w:cs="National-Bold"/>
      <w:b/>
      <w:bCs/>
      <w:color w:val="000C9E"/>
      <w:sz w:val="12"/>
      <w:szCs w:val="12"/>
    </w:rPr>
  </w:style>
  <w:style w:type="table" w:styleId="TableGrid">
    <w:name w:val="Table Grid"/>
    <w:basedOn w:val="TableNormal"/>
    <w:uiPriority w:val="59"/>
    <w:rsid w:val="00FF30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at057\AppData\Local\Temp\ENG%20A4Letter%204C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4FAB7A5D82941ACA85CB1C92178BD" ma:contentTypeVersion="10" ma:contentTypeDescription="Create a new document." ma:contentTypeScope="" ma:versionID="b62f0f3f876b47872b289df0d0d9d3fc">
  <xsd:schema xmlns:xsd="http://www.w3.org/2001/XMLSchema" xmlns:xs="http://www.w3.org/2001/XMLSchema" xmlns:p="http://schemas.microsoft.com/office/2006/metadata/properties" xmlns:ns3="14b354cb-cf6b-4da8-a5a6-cbbbc86e42ac" targetNamespace="http://schemas.microsoft.com/office/2006/metadata/properties" ma:root="true" ma:fieldsID="d2800d31aedf4f9ddcd5f25e1e230e0b" ns3:_="">
    <xsd:import namespace="14b354cb-cf6b-4da8-a5a6-cbbbc86e42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354cb-cf6b-4da8-a5a6-cbbbc86e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32412C-FACD-4230-81CD-42E1AB401E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1673C-B292-4730-A40D-AF07A717E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354cb-cf6b-4da8-a5a6-cbbbc86e4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118983-CE2C-438B-A8A8-2C058097BDC3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14b354cb-cf6b-4da8-a5a6-cbbbc86e42ac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ENG%20A4Letter%204C-3.dotx</Template>
  <TotalTime>5</TotalTime>
  <Pages>1</Pages>
  <Words>213</Words>
  <Characters>1219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Corson's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Watson</dc:creator>
  <cp:keywords/>
  <cp:lastModifiedBy>Enuri Kolugala</cp:lastModifiedBy>
  <cp:revision>8</cp:revision>
  <cp:lastPrinted>2016-08-01T23:31:00Z</cp:lastPrinted>
  <dcterms:created xsi:type="dcterms:W3CDTF">2021-06-10T06:24:00Z</dcterms:created>
  <dcterms:modified xsi:type="dcterms:W3CDTF">2023-05-24T21:31:00Z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0x010100F014FAB7A5D82941ACA85CB1C92178BD</vt:lpwstr>
  </property>
  <property fmtid="{D5CDD505-2E9C-101B-9397-08002B2CF9AE}" pid="3" name="GrammarlyDocumentId">
    <vt:lpwstr>a44f606e465f8c7c106defb10fc78a55e1e8be90865f0a14c8014b860c83a1a3</vt:lpwstr>
  </property>
</Properties>
</file>